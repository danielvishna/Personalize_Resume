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9B367A" w:rsidRPr="00EF0ECD" w14:paraId="2856945F" w14:textId="77777777" w:rsidTr="00C2230B">
        <w:trPr>
          <w:cantSplit/>
          <w:trHeight w:hRule="exact" w:val="1418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E7F96D8" w14:textId="77777777" w:rsidR="009B367A" w:rsidRPr="00EF0ECD" w:rsidRDefault="009B367A" w:rsidP="009B367A">
            <w:pPr>
              <w:pStyle w:val="Title"/>
              <w:rPr>
                <w:rFonts w:asciiTheme="majorHAnsi" w:hAnsiTheme="majorHAnsi" w:cstheme="majorHAnsi"/>
                <w:sz w:val="36"/>
                <w:szCs w:val="36"/>
              </w:rPr>
            </w:pPr>
            <w:bookmarkStart w:id="0" w:name="_Hlk132721030"/>
            <w:bookmarkStart w:id="1" w:name="_Hlk132720904"/>
            <w:r w:rsidRPr="00EF0ECD">
              <w:rPr>
                <w:rFonts w:asciiTheme="majorHAnsi" w:hAnsiTheme="majorHAnsi" w:cstheme="majorHAnsi"/>
                <w:sz w:val="36"/>
                <w:szCs w:val="36"/>
              </w:rPr>
              <w:t>Daniel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EF0ECD">
              <w:rPr>
                <w:rFonts w:asciiTheme="majorHAnsi" w:hAnsiTheme="majorHAnsi" w:cstheme="majorHAnsi"/>
                <w:sz w:val="36"/>
                <w:szCs w:val="36"/>
              </w:rPr>
              <w:t>vishna</w:t>
            </w:r>
          </w:p>
        </w:tc>
        <w:tc>
          <w:tcPr>
            <w:tcW w:w="3744" w:type="dxa"/>
            <w:tcMar>
              <w:left w:w="144" w:type="dxa"/>
            </w:tcMar>
          </w:tcPr>
          <w:p w14:paraId="6FCAA4EC" w14:textId="77777777" w:rsidR="009B367A" w:rsidRPr="000F72BF" w:rsidRDefault="00000000" w:rsidP="009B367A">
            <w:pPr>
              <w:pStyle w:val="ContactInfo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E49676DE338A450CAB69545CE0FB04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B367A" w:rsidRPr="000F72BF">
                  <w:rPr>
                    <w:rFonts w:asciiTheme="majorHAnsi" w:hAnsiTheme="majorHAnsi" w:cstheme="majorHAnsi"/>
                    <w:sz w:val="20"/>
                    <w:szCs w:val="20"/>
                  </w:rPr>
                  <w:t xml:space="preserve"> </w:t>
                </w:r>
              </w:sdtContent>
            </w:sdt>
            <w:r w:rsidR="009B367A" w:rsidRPr="000F72B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4C25E460" w14:textId="77777777" w:rsidR="009B367A" w:rsidRPr="000F72BF" w:rsidRDefault="00000000" w:rsidP="009B367A">
            <w:pPr>
              <w:pStyle w:val="ContactInfo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91FCE2B3B3614D76ACD3FA63E02DF1E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B367A" w:rsidRPr="000F72BF">
                  <w:rPr>
                    <w:rFonts w:asciiTheme="majorHAnsi" w:hAnsiTheme="majorHAnsi" w:cstheme="majorHAnsi"/>
                    <w:sz w:val="20"/>
                    <w:szCs w:val="20"/>
                  </w:rPr>
                  <w:t>+972 523410267</w:t>
                </w:r>
              </w:sdtContent>
            </w:sdt>
            <w:r w:rsidR="009B367A" w:rsidRPr="000F72B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="009B367A" w:rsidRPr="000F72BF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33865AF" wp14:editId="75A1964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41A30B1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64B70D6A" w14:textId="77777777" w:rsidR="009B367A" w:rsidRPr="000F72BF" w:rsidRDefault="00000000" w:rsidP="009B367A">
            <w:pPr>
              <w:pStyle w:val="ContactInfo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2D0CD64C6B7D48EE93C1AC5A5C06DA9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B367A" w:rsidRPr="000F72BF">
                  <w:rPr>
                    <w:rFonts w:asciiTheme="majorHAnsi" w:hAnsiTheme="majorHAnsi" w:cstheme="majorHAnsi"/>
                    <w:sz w:val="20"/>
                    <w:szCs w:val="20"/>
                  </w:rPr>
                  <w:t>Daniel.vishna@gmail.com</w:t>
                </w:r>
              </w:sdtContent>
            </w:sdt>
            <w:r w:rsidR="009B367A" w:rsidRPr="000F72B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="009B367A" w:rsidRPr="000F72BF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30E37D8" wp14:editId="6381399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730939F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5D8A93D7" w14:textId="77777777" w:rsidR="009B367A" w:rsidRPr="000F72BF" w:rsidRDefault="00000000" w:rsidP="009B367A">
            <w:pPr>
              <w:pStyle w:val="ContactInfo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88F67CAEB6DC46F7BE27BB48200D53C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9B367A" w:rsidRPr="000F72BF">
                  <w:rPr>
                    <w:rFonts w:asciiTheme="majorHAnsi" w:hAnsiTheme="majorHAnsi" w:cstheme="majorHAnsi"/>
                    <w:sz w:val="20"/>
                    <w:szCs w:val="20"/>
                  </w:rPr>
                  <w:t>Daniel Vishna</w:t>
                </w:r>
              </w:sdtContent>
            </w:sdt>
            <w:r w:rsidR="009B367A" w:rsidRPr="000F72BF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="009B367A" w:rsidRPr="000F72BF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F8BA481" wp14:editId="5B32E7B7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584E69C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wrap anchorx="page"/>
                      <w10:anchorlock/>
                    </v:shape>
                  </w:pict>
                </mc:Fallback>
              </mc:AlternateContent>
            </w:r>
            <w:r w:rsidR="009B367A" w:rsidRPr="000F72B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W w:w="558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926"/>
      </w:tblGrid>
      <w:tr w:rsidR="009B367A" w:rsidRPr="00EF0ECD" w14:paraId="6CEB5289" w14:textId="77777777" w:rsidTr="00C2230B">
        <w:trPr>
          <w:trHeight w:val="340"/>
        </w:trPr>
        <w:tc>
          <w:tcPr>
            <w:tcW w:w="725" w:type="dxa"/>
            <w:shd w:val="clear" w:color="auto" w:fill="auto"/>
            <w:tcMar>
              <w:right w:w="216" w:type="dxa"/>
            </w:tcMar>
            <w:vAlign w:val="bottom"/>
          </w:tcPr>
          <w:bookmarkStart w:id="2" w:name="_Hlk132720975"/>
          <w:bookmarkEnd w:id="0"/>
          <w:p w14:paraId="1C86BE41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4AF04540" wp14:editId="7E9D860F">
                      <wp:extent cx="274320" cy="274320"/>
                      <wp:effectExtent l="0" t="0" r="0" b="6350"/>
                      <wp:docPr id="30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1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1EF6FB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dZeQ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2hPXWXkOAAB2ZQAADgAAAAAAAAAAAAAA&#10;AAAuAgAAZHJzL2Uyb0RvYy54bWxQSwECLQAUAAYACAAAACEAGGrsh9kAAAADAQAADwAAAAAAAAAA&#10;AAAAAADTEAAAZHJzL2Rvd25yZXYueG1sUEsFBgAAAAAEAAQA8wAAANk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6" w:type="dxa"/>
            <w:shd w:val="clear" w:color="auto" w:fill="auto"/>
          </w:tcPr>
          <w:p w14:paraId="783D90DC" w14:textId="77777777" w:rsidR="009B367A" w:rsidRPr="00EF0ECD" w:rsidRDefault="00000000" w:rsidP="009B367A">
            <w:pPr>
              <w:pStyle w:val="Heading1"/>
              <w:rPr>
                <w:rFonts w:cstheme="majorHAnsi"/>
                <w:sz w:val="22"/>
                <w:szCs w:val="22"/>
              </w:rPr>
            </w:pPr>
            <w:sdt>
              <w:sdtPr>
                <w:rPr>
                  <w:rFonts w:cstheme="majorHAnsi"/>
                  <w:sz w:val="22"/>
                  <w:szCs w:val="22"/>
                </w:rPr>
                <w:alias w:val="Objective:"/>
                <w:tag w:val="Objective:"/>
                <w:id w:val="2063749587"/>
                <w:placeholder>
                  <w:docPart w:val="C08A288F398D427EA57FBD57B5DC4F67"/>
                </w:placeholder>
                <w:temporary/>
                <w:showingPlcHdr/>
                <w15:appearance w15:val="hidden"/>
              </w:sdtPr>
              <w:sdtContent>
                <w:r w:rsidR="009B367A" w:rsidRPr="00EF0ECD">
                  <w:rPr>
                    <w:rFonts w:cstheme="majorHAnsi"/>
                    <w:sz w:val="22"/>
                    <w:szCs w:val="22"/>
                  </w:rPr>
                  <w:t>Objective</w:t>
                </w:r>
              </w:sdtContent>
            </w:sdt>
          </w:p>
        </w:tc>
      </w:tr>
      <w:tr w:rsidR="009B367A" w:rsidRPr="00EF0ECD" w14:paraId="607DE40F" w14:textId="77777777" w:rsidTr="00C2230B">
        <w:tc>
          <w:tcPr>
            <w:tcW w:w="725" w:type="dxa"/>
            <w:shd w:val="clear" w:color="auto" w:fill="auto"/>
            <w:tcMar>
              <w:right w:w="216" w:type="dxa"/>
            </w:tcMar>
            <w:vAlign w:val="bottom"/>
          </w:tcPr>
          <w:p w14:paraId="1ACA5379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8926" w:type="dxa"/>
            <w:shd w:val="clear" w:color="auto" w:fill="auto"/>
          </w:tcPr>
          <w:p w14:paraId="5EF10C9E" w14:textId="77777777" w:rsidR="009B367A" w:rsidRPr="00834069" w:rsidRDefault="009B367A" w:rsidP="009B367A">
            <w:pPr>
              <w:rPr>
                <w:rFonts w:asciiTheme="majorHAnsi" w:hAnsiTheme="majorHAnsi" w:cstheme="majorHAnsi"/>
                <w:lang w:bidi="he-IL"/>
              </w:rPr>
            </w:pPr>
            <w:r w:rsidRPr="00620241">
              <w:rPr>
                <w:rFonts w:asciiTheme="majorHAnsi" w:hAnsiTheme="majorHAnsi" w:cstheme="majorHAnsi"/>
              </w:rPr>
              <w:t xml:space="preserve">A highly motivated and skilled </w:t>
            </w:r>
            <w:r w:rsidRPr="00E668F6">
              <w:rPr>
                <w:rFonts w:asciiTheme="majorHAnsi" w:hAnsiTheme="majorHAnsi" w:cstheme="majorHAnsi"/>
              </w:rPr>
              <w:t xml:space="preserve">computer science graduate </w:t>
            </w:r>
            <w:r w:rsidRPr="00620241">
              <w:rPr>
                <w:rFonts w:asciiTheme="majorHAnsi" w:hAnsiTheme="majorHAnsi" w:cstheme="majorHAnsi"/>
              </w:rPr>
              <w:t>with a strong foundation in programming languages, including Python, C, C++, SQL, and Java. Seeking a challenging software development position where I can leverage my technical expertise, problem-solving skills, and passion for algorithmic trading to develop scalable and efficient solutions. Eager to contribute to a dynamic team environment and further enhance my skills as a software developer.</w:t>
            </w:r>
          </w:p>
        </w:tc>
      </w:tr>
      <w:tr w:rsidR="009B367A" w:rsidRPr="00EF0ECD" w14:paraId="5DB8C605" w14:textId="77777777" w:rsidTr="00C2230B">
        <w:tc>
          <w:tcPr>
            <w:tcW w:w="725" w:type="dxa"/>
            <w:shd w:val="clear" w:color="auto" w:fill="auto"/>
            <w:tcMar>
              <w:right w:w="216" w:type="dxa"/>
            </w:tcMar>
            <w:vAlign w:val="bottom"/>
          </w:tcPr>
          <w:p w14:paraId="58A30B69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7C2CD72B" wp14:editId="5F47983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C93563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26" w:type="dxa"/>
            <w:shd w:val="clear" w:color="auto" w:fill="auto"/>
          </w:tcPr>
          <w:p w14:paraId="01F98D92" w14:textId="77777777" w:rsidR="009B367A" w:rsidRPr="00EF0ECD" w:rsidRDefault="00000000" w:rsidP="009B367A">
            <w:pPr>
              <w:pStyle w:val="Heading1"/>
              <w:rPr>
                <w:rFonts w:cstheme="majorHAnsi"/>
                <w:sz w:val="22"/>
                <w:szCs w:val="22"/>
              </w:rPr>
            </w:pPr>
            <w:sdt>
              <w:sdtPr>
                <w:rPr>
                  <w:rFonts w:cstheme="majorHAnsi"/>
                  <w:sz w:val="22"/>
                  <w:szCs w:val="22"/>
                </w:rPr>
                <w:alias w:val="Education:"/>
                <w:tag w:val="Education:"/>
                <w:id w:val="1586649636"/>
                <w:placeholder>
                  <w:docPart w:val="DD840AC2DCB14593868BC0A00C85876F"/>
                </w:placeholder>
                <w:temporary/>
                <w:showingPlcHdr/>
                <w15:appearance w15:val="hidden"/>
              </w:sdtPr>
              <w:sdtContent>
                <w:r w:rsidR="009B367A" w:rsidRPr="00EF0ECD">
                  <w:rPr>
                    <w:rFonts w:cstheme="majorHAnsi"/>
                    <w:sz w:val="22"/>
                    <w:szCs w:val="22"/>
                  </w:rPr>
                  <w:t>Education</w:t>
                </w:r>
              </w:sdtContent>
            </w:sdt>
          </w:p>
        </w:tc>
      </w:tr>
    </w:tbl>
    <w:p w14:paraId="14919F90" w14:textId="77777777" w:rsidR="009B367A" w:rsidRPr="00EF0ECD" w:rsidRDefault="009B367A" w:rsidP="009B367A">
      <w:pPr>
        <w:pStyle w:val="Heading2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  <w:shd w:val="clear" w:color="auto" w:fill="FFFFFF"/>
        </w:rPr>
        <w:t xml:space="preserve">2019 - 2023: </w:t>
      </w:r>
      <w:r w:rsidRPr="00EF0ECD">
        <w:rPr>
          <w:rFonts w:cstheme="majorHAnsi"/>
          <w:sz w:val="22"/>
          <w:szCs w:val="22"/>
          <w:shd w:val="clear" w:color="auto" w:fill="FFFFFF"/>
        </w:rPr>
        <w:t>bachelor's degree in computer science</w:t>
      </w:r>
      <w:r w:rsidRPr="00EF0ECD">
        <w:rPr>
          <w:rFonts w:cstheme="majorHAnsi"/>
          <w:sz w:val="22"/>
          <w:szCs w:val="22"/>
        </w:rPr>
        <w:t xml:space="preserve"> | </w:t>
      </w:r>
      <w:r w:rsidRPr="00EF0ECD">
        <w:rPr>
          <w:rFonts w:eastAsia="Times New Roman" w:cstheme="majorHAnsi"/>
          <w:bCs/>
          <w:color w:val="auto"/>
          <w:sz w:val="22"/>
          <w:szCs w:val="22"/>
          <w:lang w:bidi="he-IL"/>
        </w:rPr>
        <w:t xml:space="preserve">The Hebrew University of Jerusalem </w:t>
      </w:r>
    </w:p>
    <w:p w14:paraId="31A31774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Graduated with a bachelor's degree in computer science extended single major.</w:t>
      </w:r>
    </w:p>
    <w:p w14:paraId="58C78333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Capstone project: developed a Python bot that uses machine learning to predict stock market trends (</w:t>
      </w:r>
      <w:hyperlink r:id="rId12" w:history="1">
        <w:r w:rsidRPr="00A665FE">
          <w:rPr>
            <w:rFonts w:asciiTheme="majorHAnsi" w:hAnsiTheme="majorHAnsi"/>
          </w:rPr>
          <w:t>link</w:t>
        </w:r>
      </w:hyperlink>
      <w:r w:rsidRPr="00A665FE">
        <w:rPr>
          <w:rFonts w:asciiTheme="majorHAnsi" w:hAnsiTheme="majorHAnsi" w:cstheme="majorHAnsi"/>
        </w:rPr>
        <w:t>). Analyzed big data of taxis in New York using Python and provided recommendations for improving city taxi services (</w:t>
      </w:r>
      <w:hyperlink r:id="rId13" w:history="1">
        <w:r w:rsidRPr="00A665FE">
          <w:rPr>
            <w:rFonts w:asciiTheme="majorHAnsi" w:hAnsiTheme="majorHAnsi"/>
          </w:rPr>
          <w:t>link</w:t>
        </w:r>
      </w:hyperlink>
      <w:r w:rsidRPr="00A665FE">
        <w:rPr>
          <w:rFonts w:asciiTheme="majorHAnsi" w:hAnsiTheme="majorHAnsi" w:cstheme="majorHAnsi"/>
        </w:rPr>
        <w:t>).</w:t>
      </w:r>
    </w:p>
    <w:p w14:paraId="79010EFF" w14:textId="10C9AD3E" w:rsidR="009B367A" w:rsidRPr="00BD05EF" w:rsidRDefault="00BD05EF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Relevant coursework: Database, Communication Networks, AI, Data Science, OOP, Natural Language Processing, Image Processing, Machine Learning</w:t>
      </w:r>
      <w:r w:rsidRPr="00BD05EF">
        <w:rPr>
          <w:rFonts w:cstheme="majorHAnsi"/>
        </w:rPr>
        <w:t>.</w:t>
      </w:r>
    </w:p>
    <w:p w14:paraId="38A933D0" w14:textId="77777777" w:rsidR="009B367A" w:rsidRPr="00EF0ECD" w:rsidRDefault="009B367A" w:rsidP="009B367A">
      <w:pPr>
        <w:pStyle w:val="Heading2"/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 xml:space="preserve">2012 - 2015: </w:t>
      </w:r>
      <w:r w:rsidRPr="00EF0ECD">
        <w:rPr>
          <w:rFonts w:cstheme="majorHAnsi"/>
          <w:sz w:val="22"/>
          <w:szCs w:val="22"/>
        </w:rPr>
        <w:t xml:space="preserve">Technological matriculation certificate | </w:t>
      </w:r>
      <w:proofErr w:type="spellStart"/>
      <w:r w:rsidRPr="00EF0ECD">
        <w:rPr>
          <w:rStyle w:val="Emphasis"/>
          <w:rFonts w:cstheme="majorHAnsi"/>
          <w:sz w:val="22"/>
          <w:szCs w:val="22"/>
        </w:rPr>
        <w:t>Darca</w:t>
      </w:r>
      <w:proofErr w:type="spellEnd"/>
      <w:r w:rsidRPr="00EF0ECD">
        <w:rPr>
          <w:rStyle w:val="Emphasis"/>
          <w:rFonts w:cstheme="majorHAnsi"/>
          <w:sz w:val="22"/>
          <w:szCs w:val="22"/>
        </w:rPr>
        <w:t xml:space="preserve"> Ramon</w:t>
      </w:r>
    </w:p>
    <w:p w14:paraId="4E35910C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Completed 10 units in Computer Science and built a website system as a final project, earning a perfect grade of 100.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9B367A" w:rsidRPr="00EF0ECD" w14:paraId="0C49DE43" w14:textId="77777777" w:rsidTr="00C2230B">
        <w:tc>
          <w:tcPr>
            <w:tcW w:w="720" w:type="dxa"/>
            <w:tcMar>
              <w:right w:w="216" w:type="dxa"/>
            </w:tcMar>
            <w:vAlign w:val="bottom"/>
          </w:tcPr>
          <w:p w14:paraId="780A5512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58A738BE" wp14:editId="2238A4C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83EEBA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  <w:r w:rsidRPr="00EF0ECD">
              <w:rPr>
                <w:rFonts w:asciiTheme="majorHAnsi" w:eastAsiaTheme="majorEastAsia" w:hAnsiTheme="majorHAnsi" w:cstheme="majorHAnsi"/>
                <w:b/>
                <w:caps/>
                <w:noProof/>
                <w:color w:val="111111" w:themeColor="text2"/>
              </w:rPr>
              <w:t xml:space="preserve"> </w:t>
            </w:r>
          </w:p>
        </w:tc>
        <w:tc>
          <w:tcPr>
            <w:tcW w:w="8587" w:type="dxa"/>
          </w:tcPr>
          <w:p w14:paraId="3F6E79F7" w14:textId="77777777" w:rsidR="009B367A" w:rsidRPr="00EF0ECD" w:rsidRDefault="009B367A" w:rsidP="009B367A">
            <w:pPr>
              <w:pStyle w:val="Heading1"/>
              <w:rPr>
                <w:rFonts w:cstheme="majorHAnsi"/>
                <w:sz w:val="22"/>
                <w:szCs w:val="22"/>
              </w:rPr>
            </w:pPr>
            <w:bookmarkStart w:id="3" w:name="_Hlk87700713"/>
            <w:r>
              <w:rPr>
                <w:rFonts w:cstheme="majorHAnsi"/>
                <w:sz w:val="22"/>
                <w:szCs w:val="22"/>
              </w:rPr>
              <w:t xml:space="preserve">Military Service &amp; </w:t>
            </w:r>
            <w:sdt>
              <w:sdtPr>
                <w:rPr>
                  <w:rFonts w:cstheme="majorHAnsi"/>
                  <w:sz w:val="22"/>
                  <w:szCs w:val="22"/>
                </w:rPr>
                <w:alias w:val="Education:"/>
                <w:tag w:val="Education:"/>
                <w:id w:val="-2131392780"/>
                <w:placeholder>
                  <w:docPart w:val="211A1CAD8283453483E61636659F55B7"/>
                </w:placeholder>
                <w:temporary/>
                <w:showingPlcHdr/>
                <w15:appearance w15:val="hidden"/>
              </w:sdtPr>
              <w:sdtContent>
                <w:r w:rsidRPr="00EF0ECD">
                  <w:rPr>
                    <w:rFonts w:cstheme="majorHAnsi"/>
                    <w:sz w:val="22"/>
                    <w:szCs w:val="22"/>
                  </w:rPr>
                  <w:t>Experience</w:t>
                </w:r>
              </w:sdtContent>
            </w:sdt>
            <w:bookmarkEnd w:id="3"/>
          </w:p>
        </w:tc>
      </w:tr>
    </w:tbl>
    <w:p w14:paraId="24173274" w14:textId="4FF1BA50" w:rsidR="009B367A" w:rsidRPr="00BD05EF" w:rsidRDefault="009B367A" w:rsidP="00BD05EF">
      <w:pPr>
        <w:pStyle w:val="Heading2"/>
        <w:rPr>
          <w:rFonts w:cstheme="majorHAnsi"/>
          <w:sz w:val="22"/>
          <w:szCs w:val="22"/>
          <w:lang w:bidi="he-IL"/>
        </w:rPr>
      </w:pPr>
      <w:r>
        <w:rPr>
          <w:rFonts w:cstheme="majorHAnsi"/>
          <w:sz w:val="22"/>
          <w:szCs w:val="22"/>
        </w:rPr>
        <w:t xml:space="preserve">2017-2018: </w:t>
      </w:r>
      <w:r w:rsidRPr="00EF0ECD">
        <w:rPr>
          <w:rFonts w:cstheme="majorHAnsi"/>
          <w:sz w:val="22"/>
          <w:szCs w:val="22"/>
        </w:rPr>
        <w:t xml:space="preserve">Analyzes and Characterizes Information Systems Officer | </w:t>
      </w:r>
      <w:r w:rsidRPr="00EF0ECD">
        <w:rPr>
          <w:rStyle w:val="Emphasis"/>
          <w:rFonts w:cstheme="majorHAnsi"/>
          <w:sz w:val="22"/>
          <w:szCs w:val="22"/>
        </w:rPr>
        <w:t xml:space="preserve">IDF, Ground Forces </w:t>
      </w:r>
    </w:p>
    <w:p w14:paraId="0DEE2958" w14:textId="0FCADBF1" w:rsidR="00BD05EF" w:rsidRPr="00A665FE" w:rsidRDefault="00BD05EF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Wrote characterizations for new information systems, ensuring alignment with user requirements and specifications</w:t>
      </w:r>
      <w:r w:rsidRPr="00A665FE">
        <w:rPr>
          <w:rFonts w:asciiTheme="majorHAnsi" w:hAnsiTheme="majorHAnsi" w:cstheme="majorHAnsi"/>
        </w:rPr>
        <w:t>.</w:t>
      </w:r>
    </w:p>
    <w:p w14:paraId="5A1BBECF" w14:textId="11C35706" w:rsidR="00BD05EF" w:rsidRPr="00A665FE" w:rsidRDefault="00BD05EF" w:rsidP="00A665FE">
      <w:pPr>
        <w:pStyle w:val="ListBullet"/>
        <w:spacing w:line="240" w:lineRule="auto"/>
        <w:rPr>
          <w:rFonts w:asciiTheme="majorHAnsi" w:hAnsiTheme="majorHAnsi" w:cstheme="majorHAnsi"/>
          <w:caps/>
        </w:rPr>
      </w:pPr>
      <w:r w:rsidRPr="00A665FE">
        <w:rPr>
          <w:rFonts w:asciiTheme="majorHAnsi" w:hAnsiTheme="majorHAnsi" w:cstheme="majorHAnsi"/>
        </w:rPr>
        <w:t>Monitored the development and implementation of 5 new systems.</w:t>
      </w:r>
    </w:p>
    <w:p w14:paraId="31953375" w14:textId="1716A099" w:rsidR="009B367A" w:rsidRPr="00D90DD1" w:rsidRDefault="009B367A" w:rsidP="00A665FE">
      <w:pPr>
        <w:pStyle w:val="ListBullet"/>
        <w:spacing w:line="240" w:lineRule="auto"/>
        <w:rPr>
          <w:rFonts w:cstheme="majorHAnsi"/>
          <w:caps/>
        </w:rPr>
      </w:pPr>
      <w:r w:rsidRPr="00A665FE">
        <w:rPr>
          <w:rFonts w:asciiTheme="majorHAnsi" w:hAnsiTheme="majorHAnsi" w:cstheme="majorHAnsi"/>
        </w:rPr>
        <w:t>Identify</w:t>
      </w:r>
      <w:r w:rsidRPr="00EF0ECD">
        <w:rPr>
          <w:rFonts w:cstheme="majorHAnsi"/>
        </w:rPr>
        <w:t xml:space="preserve"> </w:t>
      </w:r>
      <w:r w:rsidRPr="00A665FE">
        <w:rPr>
          <w:rFonts w:asciiTheme="majorHAnsi" w:hAnsiTheme="majorHAnsi" w:cstheme="majorHAnsi"/>
        </w:rPr>
        <w:t>ways to streamline working processes by utilizing information systems</w:t>
      </w:r>
      <w:r w:rsidRPr="00EF0ECD">
        <w:rPr>
          <w:rFonts w:cstheme="majorHAnsi"/>
        </w:rPr>
        <w:t>.</w:t>
      </w:r>
    </w:p>
    <w:p w14:paraId="43E3E393" w14:textId="77777777" w:rsidR="009B367A" w:rsidRDefault="009B367A" w:rsidP="009B367A">
      <w:pPr>
        <w:pStyle w:val="Heading2"/>
        <w:rPr>
          <w:rStyle w:val="Emphasis"/>
          <w:rFonts w:cstheme="majorHAnsi"/>
          <w:sz w:val="22"/>
          <w:szCs w:val="22"/>
        </w:rPr>
      </w:pPr>
      <w:bookmarkStart w:id="4" w:name="_Hlk87700880"/>
      <w:r>
        <w:rPr>
          <w:rFonts w:cstheme="majorHAnsi"/>
          <w:sz w:val="22"/>
          <w:szCs w:val="22"/>
        </w:rPr>
        <w:t xml:space="preserve">2015 - 2017: </w:t>
      </w:r>
      <w:r w:rsidRPr="00EF0ECD">
        <w:rPr>
          <w:rFonts w:cstheme="majorHAnsi"/>
          <w:sz w:val="22"/>
          <w:szCs w:val="22"/>
        </w:rPr>
        <w:t xml:space="preserve">Ground Force Human Resources Planner </w:t>
      </w:r>
      <w:bookmarkEnd w:id="4"/>
      <w:r w:rsidRPr="00EF0ECD">
        <w:rPr>
          <w:rFonts w:cstheme="majorHAnsi"/>
          <w:sz w:val="22"/>
          <w:szCs w:val="22"/>
        </w:rPr>
        <w:t xml:space="preserve">Officer | </w:t>
      </w:r>
      <w:r w:rsidRPr="00EF0ECD">
        <w:rPr>
          <w:rStyle w:val="Emphasis"/>
          <w:rFonts w:cstheme="majorHAnsi"/>
          <w:sz w:val="22"/>
          <w:szCs w:val="22"/>
        </w:rPr>
        <w:t>IDF, Ground Forces</w:t>
      </w:r>
    </w:p>
    <w:p w14:paraId="206D6747" w14:textId="42822D74" w:rsidR="00BD05EF" w:rsidRPr="00BD05EF" w:rsidRDefault="00BD05EF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Determine recruiting quotas for each corps after data analysis using military programs and Microsoft Office.</w:t>
      </w:r>
    </w:p>
    <w:p w14:paraId="76C2A280" w14:textId="6BFADB96" w:rsidR="00BD05EF" w:rsidRPr="00A665FE" w:rsidRDefault="00BD05EF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Examining the implications of new administrative works for the workforce.</w:t>
      </w:r>
    </w:p>
    <w:p w14:paraId="2D816AB5" w14:textId="40D4F835" w:rsidR="009B367A" w:rsidRPr="00BD05EF" w:rsidRDefault="00BD05EF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Managed a team of 2 soldiers, providing guidance and training.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B367A" w:rsidRPr="00EF0ECD" w14:paraId="502685F2" w14:textId="77777777" w:rsidTr="00C2230B">
        <w:tc>
          <w:tcPr>
            <w:tcW w:w="725" w:type="dxa"/>
            <w:tcMar>
              <w:right w:w="216" w:type="dxa"/>
            </w:tcMar>
            <w:vAlign w:val="bottom"/>
          </w:tcPr>
          <w:p w14:paraId="58E77021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7216DC6E" wp14:editId="72135C3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BC22C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1C57BAD" w14:textId="77777777" w:rsidR="009B367A" w:rsidRPr="00EF0ECD" w:rsidRDefault="009B367A" w:rsidP="009B367A">
            <w:pPr>
              <w:rPr>
                <w:rFonts w:asciiTheme="majorHAnsi" w:hAnsiTheme="majorHAnsi" w:cstheme="majorHAnsi"/>
              </w:rPr>
            </w:pPr>
            <w:bookmarkStart w:id="5" w:name="_Hlk87702636"/>
            <w:r w:rsidRPr="00EF0ECD">
              <w:rPr>
                <w:rFonts w:asciiTheme="majorHAnsi" w:eastAsiaTheme="majorEastAsia" w:hAnsiTheme="majorHAnsi" w:cstheme="majorHAnsi"/>
                <w:b/>
                <w:caps/>
                <w:color w:val="111111" w:themeColor="text2"/>
              </w:rPr>
              <w:t>Volunteering</w:t>
            </w:r>
            <w:bookmarkEnd w:id="5"/>
          </w:p>
        </w:tc>
      </w:tr>
    </w:tbl>
    <w:p w14:paraId="70ED768B" w14:textId="77777777" w:rsidR="009B367A" w:rsidRPr="00EF0ECD" w:rsidRDefault="009B367A" w:rsidP="009B367A">
      <w:pPr>
        <w:pStyle w:val="Heading2"/>
        <w:rPr>
          <w:rStyle w:val="Emphasis"/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 xml:space="preserve">2014 - 2015: </w:t>
      </w:r>
      <w:r w:rsidRPr="00EF0ECD">
        <w:rPr>
          <w:rFonts w:cstheme="majorHAnsi"/>
          <w:sz w:val="22"/>
          <w:szCs w:val="22"/>
        </w:rPr>
        <w:t xml:space="preserve">Junior </w:t>
      </w:r>
      <w:r w:rsidRPr="00681EC8">
        <w:rPr>
          <w:rFonts w:cstheme="majorHAnsi"/>
          <w:sz w:val="22"/>
          <w:szCs w:val="22"/>
        </w:rPr>
        <w:t xml:space="preserve">Tribe </w:t>
      </w:r>
      <w:r w:rsidRPr="00EF0ECD">
        <w:rPr>
          <w:rFonts w:cstheme="majorHAnsi"/>
          <w:sz w:val="22"/>
          <w:szCs w:val="22"/>
        </w:rPr>
        <w:t xml:space="preserve">Leader | </w:t>
      </w:r>
      <w:r w:rsidRPr="00EF0ECD">
        <w:rPr>
          <w:rStyle w:val="Emphasis"/>
          <w:rFonts w:cstheme="majorHAnsi"/>
          <w:sz w:val="22"/>
          <w:szCs w:val="22"/>
        </w:rPr>
        <w:t xml:space="preserve">Hebrew Scouts, </w:t>
      </w:r>
      <w:proofErr w:type="spellStart"/>
      <w:r w:rsidRPr="00EF0ECD">
        <w:rPr>
          <w:rStyle w:val="Emphasis"/>
          <w:rFonts w:cstheme="majorHAnsi"/>
          <w:sz w:val="22"/>
          <w:szCs w:val="22"/>
        </w:rPr>
        <w:t>Gedera’s</w:t>
      </w:r>
      <w:proofErr w:type="spellEnd"/>
      <w:r w:rsidRPr="00EF0ECD">
        <w:rPr>
          <w:rStyle w:val="Emphasis"/>
          <w:rFonts w:cstheme="majorHAnsi"/>
          <w:sz w:val="22"/>
          <w:szCs w:val="22"/>
        </w:rPr>
        <w:t xml:space="preserve"> troop </w:t>
      </w:r>
    </w:p>
    <w:p w14:paraId="60E9A655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 xml:space="preserve">Be part of the mange team of the tribe. </w:t>
      </w:r>
    </w:p>
    <w:p w14:paraId="7E9F042F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Managing contact between the troop to the community.</w:t>
      </w:r>
    </w:p>
    <w:p w14:paraId="35708233" w14:textId="77777777" w:rsidR="009B367A" w:rsidRPr="00A665FE" w:rsidRDefault="009B367A" w:rsidP="00A665FE">
      <w:pPr>
        <w:pStyle w:val="ListBullet"/>
        <w:spacing w:line="240" w:lineRule="auto"/>
        <w:rPr>
          <w:rFonts w:asciiTheme="majorHAnsi" w:hAnsiTheme="majorHAnsi" w:cstheme="majorHAnsi"/>
        </w:rPr>
      </w:pPr>
      <w:r w:rsidRPr="00A665FE">
        <w:rPr>
          <w:rFonts w:asciiTheme="majorHAnsi" w:hAnsiTheme="majorHAnsi" w:cstheme="majorHAnsi"/>
        </w:rPr>
        <w:t>Managing 3 teams of graduates who are not leading in the tribe.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B367A" w:rsidRPr="00EF0ECD" w14:paraId="5D813BAD" w14:textId="77777777" w:rsidTr="00C2230B">
        <w:tc>
          <w:tcPr>
            <w:tcW w:w="720" w:type="dxa"/>
            <w:tcMar>
              <w:right w:w="216" w:type="dxa"/>
            </w:tcMar>
            <w:vAlign w:val="bottom"/>
          </w:tcPr>
          <w:p w14:paraId="383FB392" w14:textId="77777777" w:rsidR="009B367A" w:rsidRPr="00EF0ECD" w:rsidRDefault="009B367A" w:rsidP="009B367A">
            <w:pPr>
              <w:pStyle w:val="Icons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6BC6D97D" wp14:editId="4692934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1BFFC4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ED8C818" w14:textId="77777777" w:rsidR="009B367A" w:rsidRPr="00EF0ECD" w:rsidRDefault="00000000" w:rsidP="009B367A">
            <w:pPr>
              <w:pStyle w:val="Heading1"/>
              <w:rPr>
                <w:rFonts w:cstheme="majorHAnsi"/>
                <w:sz w:val="22"/>
                <w:szCs w:val="22"/>
              </w:rPr>
            </w:pPr>
            <w:sdt>
              <w:sdtPr>
                <w:rPr>
                  <w:rFonts w:cstheme="majorHAnsi"/>
                  <w:sz w:val="22"/>
                  <w:szCs w:val="22"/>
                </w:rPr>
                <w:alias w:val="Skills:"/>
                <w:tag w:val="Skills:"/>
                <w:id w:val="-925109897"/>
                <w:placeholder>
                  <w:docPart w:val="A9D6EB2D0D474E21A1A52A20B3FBD644"/>
                </w:placeholder>
                <w:temporary/>
                <w:showingPlcHdr/>
                <w15:appearance w15:val="hidden"/>
              </w:sdtPr>
              <w:sdtContent>
                <w:r w:rsidR="009B367A" w:rsidRPr="00EF0ECD">
                  <w:rPr>
                    <w:rFonts w:cstheme="majorHAnsi"/>
                    <w:sz w:val="22"/>
                    <w:szCs w:val="22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9B367A" w:rsidRPr="00EF0ECD" w14:paraId="1F5ECC4E" w14:textId="77777777" w:rsidTr="00C2230B">
        <w:tc>
          <w:tcPr>
            <w:tcW w:w="4320" w:type="dxa"/>
          </w:tcPr>
          <w:p w14:paraId="41DB3889" w14:textId="77777777" w:rsidR="009B367A" w:rsidRPr="00EF0ECD" w:rsidRDefault="009B367A" w:rsidP="009B367A">
            <w:pPr>
              <w:pStyle w:val="ListBullet"/>
              <w:spacing w:after="80" w:line="240" w:lineRule="auto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</w:rPr>
              <w:t>Self-learning</w:t>
            </w:r>
          </w:p>
          <w:p w14:paraId="1214ADB3" w14:textId="77777777" w:rsidR="009B367A" w:rsidRDefault="009B367A" w:rsidP="009B367A">
            <w:pPr>
              <w:pStyle w:val="ListBullet"/>
              <w:spacing w:after="80" w:line="240" w:lineRule="auto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</w:rPr>
              <w:t>Teamwork</w:t>
            </w:r>
          </w:p>
          <w:p w14:paraId="3E585BE8" w14:textId="77777777" w:rsidR="009B367A" w:rsidRPr="009B357B" w:rsidRDefault="009B367A" w:rsidP="009B367A">
            <w:pPr>
              <w:pStyle w:val="ListBullet"/>
              <w:spacing w:after="80" w:line="240" w:lineRule="auto"/>
              <w:rPr>
                <w:rFonts w:asciiTheme="majorHAnsi" w:hAnsiTheme="majorHAnsi" w:cstheme="majorHAnsi"/>
              </w:rPr>
            </w:pPr>
            <w:r w:rsidRPr="00EF0ECD">
              <w:rPr>
                <w:rFonts w:asciiTheme="majorHAnsi" w:hAnsiTheme="majorHAnsi" w:cstheme="majorHAnsi"/>
              </w:rPr>
              <w:t>Working under pressure</w:t>
            </w:r>
          </w:p>
        </w:tc>
        <w:tc>
          <w:tcPr>
            <w:tcW w:w="4320" w:type="dxa"/>
            <w:tcMar>
              <w:left w:w="576" w:type="dxa"/>
            </w:tcMar>
          </w:tcPr>
          <w:p w14:paraId="5ECAAFBE" w14:textId="77777777" w:rsidR="009B367A" w:rsidRPr="003B06DF" w:rsidRDefault="009B367A" w:rsidP="009B367A">
            <w:pPr>
              <w:pStyle w:val="ListBullet"/>
              <w:rPr>
                <w:rFonts w:asciiTheme="majorHAnsi" w:hAnsiTheme="majorHAnsi" w:cstheme="majorHAnsi"/>
              </w:rPr>
            </w:pPr>
            <w:r w:rsidRPr="003B06DF">
              <w:rPr>
                <w:rFonts w:asciiTheme="majorHAnsi" w:hAnsiTheme="majorHAnsi" w:cstheme="majorHAnsi"/>
              </w:rPr>
              <w:t>Creativity</w:t>
            </w:r>
          </w:p>
          <w:p w14:paraId="20C4EB69" w14:textId="77777777" w:rsidR="009B367A" w:rsidRPr="003B06DF" w:rsidRDefault="009B367A" w:rsidP="009B367A">
            <w:pPr>
              <w:pStyle w:val="ListBullet"/>
              <w:spacing w:after="80"/>
              <w:rPr>
                <w:rFonts w:asciiTheme="majorHAnsi" w:hAnsiTheme="majorHAnsi" w:cstheme="majorHAnsi"/>
              </w:rPr>
            </w:pPr>
            <w:r w:rsidRPr="003B06DF">
              <w:rPr>
                <w:rFonts w:asciiTheme="majorHAnsi" w:hAnsiTheme="majorHAnsi" w:cstheme="majorHAnsi"/>
              </w:rPr>
              <w:t>Analytical skills</w:t>
            </w:r>
          </w:p>
          <w:p w14:paraId="3D87D763" w14:textId="77777777" w:rsidR="009B367A" w:rsidRPr="003B06DF" w:rsidRDefault="009B367A" w:rsidP="009B367A">
            <w:pPr>
              <w:pStyle w:val="ListBullet"/>
              <w:spacing w:after="80"/>
              <w:rPr>
                <w:rFonts w:asciiTheme="majorHAnsi" w:hAnsiTheme="majorHAnsi" w:cstheme="majorHAnsi"/>
              </w:rPr>
            </w:pPr>
            <w:r w:rsidRPr="003B06DF">
              <w:rPr>
                <w:rFonts w:asciiTheme="majorHAnsi" w:hAnsiTheme="majorHAnsi" w:cstheme="majorHAnsi"/>
              </w:rPr>
              <w:t>Communication skills</w:t>
            </w:r>
          </w:p>
        </w:tc>
      </w:tr>
    </w:tbl>
    <w:p w14:paraId="12D08FED" w14:textId="77777777" w:rsidR="009B367A" w:rsidRPr="00EF0ECD" w:rsidRDefault="009B367A" w:rsidP="009B367A">
      <w:pPr>
        <w:rPr>
          <w:rFonts w:asciiTheme="majorHAnsi" w:eastAsiaTheme="majorEastAsia" w:hAnsiTheme="majorHAnsi" w:cstheme="majorHAnsi"/>
          <w:b/>
          <w:caps/>
          <w:color w:val="111111" w:themeColor="text2"/>
        </w:rPr>
      </w:pPr>
      <w:r w:rsidRPr="00EF0ECD">
        <w:rPr>
          <w:rFonts w:asciiTheme="majorHAnsi" w:eastAsiaTheme="majorEastAsia" w:hAnsiTheme="majorHAnsi" w:cstheme="majorHAnsi"/>
          <w:b/>
          <w:caps/>
          <w:color w:val="111111" w:themeColor="text2"/>
        </w:rPr>
        <w:t>LANGUAGES</w:t>
      </w:r>
    </w:p>
    <w:p w14:paraId="2B79A59F" w14:textId="6F13FC96" w:rsidR="00DA143A" w:rsidRDefault="009B367A" w:rsidP="009B367A">
      <w:pPr>
        <w:rPr>
          <w:rFonts w:asciiTheme="majorHAnsi" w:hAnsiTheme="majorHAnsi" w:cstheme="majorHAnsi"/>
        </w:rPr>
      </w:pPr>
      <w:r w:rsidRPr="00EF0ECD">
        <w:rPr>
          <w:rFonts w:asciiTheme="majorHAnsi" w:hAnsiTheme="majorHAnsi" w:cstheme="majorHAnsi"/>
        </w:rPr>
        <w:t xml:space="preserve">Hebrew </w:t>
      </w:r>
      <w:r>
        <w:rPr>
          <w:rFonts w:asciiTheme="majorHAnsi" w:hAnsiTheme="majorHAnsi" w:cstheme="majorHAnsi"/>
        </w:rPr>
        <w:t xml:space="preserve">– </w:t>
      </w:r>
      <w:r w:rsidRPr="00EF0ECD">
        <w:rPr>
          <w:rFonts w:asciiTheme="majorHAnsi" w:hAnsiTheme="majorHAnsi" w:cstheme="majorHAnsi"/>
        </w:rPr>
        <w:t>native</w:t>
      </w:r>
      <w:r>
        <w:rPr>
          <w:rFonts w:asciiTheme="majorHAnsi" w:hAnsiTheme="majorHAnsi" w:cstheme="majorHAnsi"/>
        </w:rPr>
        <w:t>, English -</w:t>
      </w:r>
      <w:r w:rsidRPr="00EF0ECD">
        <w:rPr>
          <w:rFonts w:asciiTheme="majorHAnsi" w:hAnsiTheme="majorHAnsi" w:cstheme="majorHAnsi"/>
        </w:rPr>
        <w:t xml:space="preserve"> high proficien</w:t>
      </w:r>
      <w:r>
        <w:rPr>
          <w:rFonts w:asciiTheme="majorHAnsi" w:hAnsiTheme="majorHAnsi" w:cstheme="majorHAnsi"/>
        </w:rPr>
        <w:t>cy.</w:t>
      </w:r>
      <w:bookmarkEnd w:id="1"/>
      <w:bookmarkEnd w:id="2"/>
    </w:p>
    <w:sectPr w:rsidR="00DA143A" w:rsidSect="008470B8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BDA9" w14:textId="77777777" w:rsidR="00CC39E4" w:rsidRDefault="00CC39E4" w:rsidP="00F534FB">
      <w:pPr>
        <w:spacing w:after="0"/>
      </w:pPr>
      <w:r>
        <w:separator/>
      </w:r>
    </w:p>
  </w:endnote>
  <w:endnote w:type="continuationSeparator" w:id="0">
    <w:p w14:paraId="1A0D1204" w14:textId="77777777" w:rsidR="00CC39E4" w:rsidRDefault="00CC39E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1C7C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56E1" w14:textId="77777777" w:rsidR="00CC39E4" w:rsidRDefault="00CC39E4" w:rsidP="00F534FB">
      <w:pPr>
        <w:spacing w:after="0"/>
      </w:pPr>
      <w:r>
        <w:separator/>
      </w:r>
    </w:p>
  </w:footnote>
  <w:footnote w:type="continuationSeparator" w:id="0">
    <w:p w14:paraId="50E322CE" w14:textId="77777777" w:rsidR="00CC39E4" w:rsidRDefault="00CC39E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55E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071287" wp14:editId="5C5EA19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6DC735C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E4B0E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E6E"/>
    <w:multiLevelType w:val="hybridMultilevel"/>
    <w:tmpl w:val="F80457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6456"/>
    <w:multiLevelType w:val="multilevel"/>
    <w:tmpl w:val="F164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BB0BC1"/>
    <w:multiLevelType w:val="hybridMultilevel"/>
    <w:tmpl w:val="599AD8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5A6067"/>
    <w:multiLevelType w:val="hybridMultilevel"/>
    <w:tmpl w:val="2D405E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41258"/>
    <w:multiLevelType w:val="hybridMultilevel"/>
    <w:tmpl w:val="CFD6ED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458B3"/>
    <w:multiLevelType w:val="hybridMultilevel"/>
    <w:tmpl w:val="2C74ED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C0E3E"/>
    <w:multiLevelType w:val="hybridMultilevel"/>
    <w:tmpl w:val="1CC4D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E7545"/>
    <w:multiLevelType w:val="multilevel"/>
    <w:tmpl w:val="498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247"/>
    <w:multiLevelType w:val="hybridMultilevel"/>
    <w:tmpl w:val="B65C80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B0AA1"/>
    <w:multiLevelType w:val="hybridMultilevel"/>
    <w:tmpl w:val="0A5CED68"/>
    <w:lvl w:ilvl="0" w:tplc="CA34DB84">
      <w:start w:val="2019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3757541">
    <w:abstractNumId w:val="9"/>
  </w:num>
  <w:num w:numId="2" w16cid:durableId="1775588292">
    <w:abstractNumId w:val="9"/>
    <w:lvlOverride w:ilvl="0">
      <w:startOverride w:val="1"/>
    </w:lvlOverride>
  </w:num>
  <w:num w:numId="3" w16cid:durableId="1550265786">
    <w:abstractNumId w:val="12"/>
  </w:num>
  <w:num w:numId="4" w16cid:durableId="1070737549">
    <w:abstractNumId w:val="17"/>
  </w:num>
  <w:num w:numId="5" w16cid:durableId="551892857">
    <w:abstractNumId w:val="8"/>
  </w:num>
  <w:num w:numId="6" w16cid:durableId="2145393160">
    <w:abstractNumId w:val="7"/>
  </w:num>
  <w:num w:numId="7" w16cid:durableId="1742480164">
    <w:abstractNumId w:val="6"/>
  </w:num>
  <w:num w:numId="8" w16cid:durableId="816069595">
    <w:abstractNumId w:val="5"/>
  </w:num>
  <w:num w:numId="9" w16cid:durableId="688794531">
    <w:abstractNumId w:val="4"/>
  </w:num>
  <w:num w:numId="10" w16cid:durableId="79060067">
    <w:abstractNumId w:val="3"/>
  </w:num>
  <w:num w:numId="11" w16cid:durableId="1232471751">
    <w:abstractNumId w:val="2"/>
  </w:num>
  <w:num w:numId="12" w16cid:durableId="1760251274">
    <w:abstractNumId w:val="1"/>
  </w:num>
  <w:num w:numId="13" w16cid:durableId="2128740373">
    <w:abstractNumId w:val="0"/>
  </w:num>
  <w:num w:numId="14" w16cid:durableId="1664624184">
    <w:abstractNumId w:val="16"/>
  </w:num>
  <w:num w:numId="15" w16cid:durableId="1687898563">
    <w:abstractNumId w:val="13"/>
  </w:num>
  <w:num w:numId="16" w16cid:durableId="956132928">
    <w:abstractNumId w:val="23"/>
  </w:num>
  <w:num w:numId="17" w16cid:durableId="1413628309">
    <w:abstractNumId w:val="14"/>
  </w:num>
  <w:num w:numId="18" w16cid:durableId="132915037">
    <w:abstractNumId w:val="18"/>
  </w:num>
  <w:num w:numId="19" w16cid:durableId="2008703990">
    <w:abstractNumId w:val="10"/>
  </w:num>
  <w:num w:numId="20" w16cid:durableId="56825910">
    <w:abstractNumId w:val="15"/>
  </w:num>
  <w:num w:numId="21" w16cid:durableId="750198371">
    <w:abstractNumId w:val="22"/>
  </w:num>
  <w:num w:numId="22" w16cid:durableId="1619137988">
    <w:abstractNumId w:val="19"/>
  </w:num>
  <w:num w:numId="23" w16cid:durableId="1168862872">
    <w:abstractNumId w:val="20"/>
  </w:num>
  <w:num w:numId="24" w16cid:durableId="1273590849">
    <w:abstractNumId w:val="9"/>
  </w:num>
  <w:num w:numId="25" w16cid:durableId="1046489405">
    <w:abstractNumId w:val="9"/>
  </w:num>
  <w:num w:numId="26" w16cid:durableId="1408069182">
    <w:abstractNumId w:val="9"/>
  </w:num>
  <w:num w:numId="27" w16cid:durableId="570964971">
    <w:abstractNumId w:val="9"/>
  </w:num>
  <w:num w:numId="28" w16cid:durableId="589125087">
    <w:abstractNumId w:val="9"/>
  </w:num>
  <w:num w:numId="29" w16cid:durableId="513806462">
    <w:abstractNumId w:val="11"/>
  </w:num>
  <w:num w:numId="30" w16cid:durableId="557283436">
    <w:abstractNumId w:val="21"/>
  </w:num>
  <w:num w:numId="31" w16cid:durableId="1855027147">
    <w:abstractNumId w:val="9"/>
  </w:num>
  <w:num w:numId="32" w16cid:durableId="1400909567">
    <w:abstractNumId w:val="16"/>
  </w:num>
  <w:num w:numId="33" w16cid:durableId="1370839363">
    <w:abstractNumId w:val="16"/>
  </w:num>
  <w:num w:numId="34" w16cid:durableId="1450202359">
    <w:abstractNumId w:val="16"/>
  </w:num>
  <w:num w:numId="35" w16cid:durableId="120535040">
    <w:abstractNumId w:val="16"/>
  </w:num>
  <w:num w:numId="36" w16cid:durableId="995574489">
    <w:abstractNumId w:val="16"/>
  </w:num>
  <w:num w:numId="37" w16cid:durableId="144981034">
    <w:abstractNumId w:val="16"/>
  </w:num>
  <w:num w:numId="38" w16cid:durableId="1069571508">
    <w:abstractNumId w:val="16"/>
  </w:num>
  <w:num w:numId="39" w16cid:durableId="1117289551">
    <w:abstractNumId w:val="16"/>
  </w:num>
  <w:num w:numId="40" w16cid:durableId="116611533">
    <w:abstractNumId w:val="16"/>
  </w:num>
  <w:num w:numId="41" w16cid:durableId="996616364">
    <w:abstractNumId w:val="16"/>
  </w:num>
  <w:num w:numId="42" w16cid:durableId="882718876">
    <w:abstractNumId w:val="16"/>
  </w:num>
  <w:num w:numId="43" w16cid:durableId="732237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4C"/>
    <w:rsid w:val="00002750"/>
    <w:rsid w:val="00003EC1"/>
    <w:rsid w:val="000044A8"/>
    <w:rsid w:val="00004D4E"/>
    <w:rsid w:val="00011895"/>
    <w:rsid w:val="00013818"/>
    <w:rsid w:val="00024730"/>
    <w:rsid w:val="00032678"/>
    <w:rsid w:val="000348ED"/>
    <w:rsid w:val="00040CF1"/>
    <w:rsid w:val="0004158B"/>
    <w:rsid w:val="0004637D"/>
    <w:rsid w:val="000515E6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0EDF"/>
    <w:rsid w:val="000C27FD"/>
    <w:rsid w:val="000C7A36"/>
    <w:rsid w:val="000E24AC"/>
    <w:rsid w:val="000E4A73"/>
    <w:rsid w:val="000F4122"/>
    <w:rsid w:val="000F72BF"/>
    <w:rsid w:val="000F79EA"/>
    <w:rsid w:val="001179B2"/>
    <w:rsid w:val="00134F92"/>
    <w:rsid w:val="00137DC1"/>
    <w:rsid w:val="00143224"/>
    <w:rsid w:val="00145B33"/>
    <w:rsid w:val="001468F3"/>
    <w:rsid w:val="00152C3A"/>
    <w:rsid w:val="001539C4"/>
    <w:rsid w:val="001570D7"/>
    <w:rsid w:val="00162BEE"/>
    <w:rsid w:val="001675BD"/>
    <w:rsid w:val="00171E1B"/>
    <w:rsid w:val="001739DF"/>
    <w:rsid w:val="00182F07"/>
    <w:rsid w:val="001858BD"/>
    <w:rsid w:val="00192573"/>
    <w:rsid w:val="0019470C"/>
    <w:rsid w:val="00194A3D"/>
    <w:rsid w:val="00197261"/>
    <w:rsid w:val="001A2A99"/>
    <w:rsid w:val="001A6641"/>
    <w:rsid w:val="001B0811"/>
    <w:rsid w:val="001B3B5F"/>
    <w:rsid w:val="001B720C"/>
    <w:rsid w:val="001C0DEE"/>
    <w:rsid w:val="001C156D"/>
    <w:rsid w:val="001C3957"/>
    <w:rsid w:val="001C46E5"/>
    <w:rsid w:val="001E08A4"/>
    <w:rsid w:val="001F7234"/>
    <w:rsid w:val="00200C1A"/>
    <w:rsid w:val="00200FE8"/>
    <w:rsid w:val="0020735F"/>
    <w:rsid w:val="0020763D"/>
    <w:rsid w:val="002146F8"/>
    <w:rsid w:val="00215593"/>
    <w:rsid w:val="00217917"/>
    <w:rsid w:val="00224D72"/>
    <w:rsid w:val="00226ACF"/>
    <w:rsid w:val="00230288"/>
    <w:rsid w:val="002372E8"/>
    <w:rsid w:val="0023768B"/>
    <w:rsid w:val="0025163F"/>
    <w:rsid w:val="00253ED3"/>
    <w:rsid w:val="00254330"/>
    <w:rsid w:val="00260F01"/>
    <w:rsid w:val="002702C9"/>
    <w:rsid w:val="002741A4"/>
    <w:rsid w:val="00275C94"/>
    <w:rsid w:val="00277638"/>
    <w:rsid w:val="0028051C"/>
    <w:rsid w:val="0028164F"/>
    <w:rsid w:val="002823BE"/>
    <w:rsid w:val="00297ED0"/>
    <w:rsid w:val="002A4EDA"/>
    <w:rsid w:val="002B01E3"/>
    <w:rsid w:val="002B3FC8"/>
    <w:rsid w:val="002F10E7"/>
    <w:rsid w:val="002F5991"/>
    <w:rsid w:val="002F69E4"/>
    <w:rsid w:val="00300A98"/>
    <w:rsid w:val="0030724A"/>
    <w:rsid w:val="00316CE4"/>
    <w:rsid w:val="00323C3F"/>
    <w:rsid w:val="003279A4"/>
    <w:rsid w:val="00337114"/>
    <w:rsid w:val="0034426A"/>
    <w:rsid w:val="0035004C"/>
    <w:rsid w:val="003571C8"/>
    <w:rsid w:val="003600F2"/>
    <w:rsid w:val="003715A4"/>
    <w:rsid w:val="00376265"/>
    <w:rsid w:val="00383057"/>
    <w:rsid w:val="0039703C"/>
    <w:rsid w:val="003974BB"/>
    <w:rsid w:val="003A091E"/>
    <w:rsid w:val="003A1628"/>
    <w:rsid w:val="003B06DF"/>
    <w:rsid w:val="003B36B9"/>
    <w:rsid w:val="003B44E2"/>
    <w:rsid w:val="003C2672"/>
    <w:rsid w:val="003C43F4"/>
    <w:rsid w:val="003D5B8B"/>
    <w:rsid w:val="003E5D64"/>
    <w:rsid w:val="003F5806"/>
    <w:rsid w:val="00403149"/>
    <w:rsid w:val="004037EF"/>
    <w:rsid w:val="00405BAD"/>
    <w:rsid w:val="004113D8"/>
    <w:rsid w:val="00416463"/>
    <w:rsid w:val="00417843"/>
    <w:rsid w:val="00423827"/>
    <w:rsid w:val="00423860"/>
    <w:rsid w:val="00437B8B"/>
    <w:rsid w:val="004525FB"/>
    <w:rsid w:val="00465113"/>
    <w:rsid w:val="00467F3F"/>
    <w:rsid w:val="004727C2"/>
    <w:rsid w:val="00476144"/>
    <w:rsid w:val="004915EA"/>
    <w:rsid w:val="00493E91"/>
    <w:rsid w:val="004A4493"/>
    <w:rsid w:val="004B6A2A"/>
    <w:rsid w:val="004C0172"/>
    <w:rsid w:val="004C1AF6"/>
    <w:rsid w:val="004C389B"/>
    <w:rsid w:val="004C5C49"/>
    <w:rsid w:val="004D0521"/>
    <w:rsid w:val="004D128F"/>
    <w:rsid w:val="004D14E8"/>
    <w:rsid w:val="004D3EB1"/>
    <w:rsid w:val="004D465D"/>
    <w:rsid w:val="004E2794"/>
    <w:rsid w:val="004E77A5"/>
    <w:rsid w:val="004F1057"/>
    <w:rsid w:val="004F199F"/>
    <w:rsid w:val="00504A0B"/>
    <w:rsid w:val="005106C0"/>
    <w:rsid w:val="005247B7"/>
    <w:rsid w:val="005261EC"/>
    <w:rsid w:val="005324B1"/>
    <w:rsid w:val="005346F5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2DAF"/>
    <w:rsid w:val="005F4455"/>
    <w:rsid w:val="00603D72"/>
    <w:rsid w:val="0060730F"/>
    <w:rsid w:val="006104FF"/>
    <w:rsid w:val="00611AAB"/>
    <w:rsid w:val="00611DFA"/>
    <w:rsid w:val="00614B7C"/>
    <w:rsid w:val="0062239B"/>
    <w:rsid w:val="00625B8A"/>
    <w:rsid w:val="00644D4E"/>
    <w:rsid w:val="00646D01"/>
    <w:rsid w:val="00652C35"/>
    <w:rsid w:val="00663536"/>
    <w:rsid w:val="006648D4"/>
    <w:rsid w:val="00672C19"/>
    <w:rsid w:val="00673F18"/>
    <w:rsid w:val="0067424F"/>
    <w:rsid w:val="00676CEB"/>
    <w:rsid w:val="00681EC8"/>
    <w:rsid w:val="00683A86"/>
    <w:rsid w:val="0069300B"/>
    <w:rsid w:val="006A4C72"/>
    <w:rsid w:val="006A6BF6"/>
    <w:rsid w:val="006B04BF"/>
    <w:rsid w:val="006B7B93"/>
    <w:rsid w:val="006D340E"/>
    <w:rsid w:val="006D65F8"/>
    <w:rsid w:val="006F4D23"/>
    <w:rsid w:val="007175B9"/>
    <w:rsid w:val="007215A9"/>
    <w:rsid w:val="007242B3"/>
    <w:rsid w:val="007253E8"/>
    <w:rsid w:val="00735140"/>
    <w:rsid w:val="0073645E"/>
    <w:rsid w:val="007366E5"/>
    <w:rsid w:val="00745196"/>
    <w:rsid w:val="0074798D"/>
    <w:rsid w:val="00753B6F"/>
    <w:rsid w:val="00755346"/>
    <w:rsid w:val="0075665B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611A"/>
    <w:rsid w:val="007C05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1503A"/>
    <w:rsid w:val="00820031"/>
    <w:rsid w:val="00822187"/>
    <w:rsid w:val="0083016A"/>
    <w:rsid w:val="00834069"/>
    <w:rsid w:val="00846AAE"/>
    <w:rsid w:val="008470B8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4FBD"/>
    <w:rsid w:val="00915C98"/>
    <w:rsid w:val="00915F28"/>
    <w:rsid w:val="0092055B"/>
    <w:rsid w:val="00933CCA"/>
    <w:rsid w:val="009346E2"/>
    <w:rsid w:val="00934DDC"/>
    <w:rsid w:val="00937073"/>
    <w:rsid w:val="0093795C"/>
    <w:rsid w:val="009411E8"/>
    <w:rsid w:val="00952C89"/>
    <w:rsid w:val="009540F4"/>
    <w:rsid w:val="00956B75"/>
    <w:rsid w:val="00990BD8"/>
    <w:rsid w:val="009918BB"/>
    <w:rsid w:val="009931F7"/>
    <w:rsid w:val="00994768"/>
    <w:rsid w:val="009A3F4C"/>
    <w:rsid w:val="009B357B"/>
    <w:rsid w:val="009B367A"/>
    <w:rsid w:val="009B4952"/>
    <w:rsid w:val="009C63EE"/>
    <w:rsid w:val="009D0878"/>
    <w:rsid w:val="009D0952"/>
    <w:rsid w:val="009D449D"/>
    <w:rsid w:val="009E1EB9"/>
    <w:rsid w:val="009E62E6"/>
    <w:rsid w:val="009E65EC"/>
    <w:rsid w:val="009F0E96"/>
    <w:rsid w:val="009F2058"/>
    <w:rsid w:val="009F391D"/>
    <w:rsid w:val="00A1144C"/>
    <w:rsid w:val="00A125CF"/>
    <w:rsid w:val="00A1329C"/>
    <w:rsid w:val="00A25023"/>
    <w:rsid w:val="00A2760D"/>
    <w:rsid w:val="00A3568D"/>
    <w:rsid w:val="00A42CE4"/>
    <w:rsid w:val="00A56B81"/>
    <w:rsid w:val="00A6314E"/>
    <w:rsid w:val="00A63E2A"/>
    <w:rsid w:val="00A665FE"/>
    <w:rsid w:val="00A7206A"/>
    <w:rsid w:val="00A77B4D"/>
    <w:rsid w:val="00A8052D"/>
    <w:rsid w:val="00A83ADF"/>
    <w:rsid w:val="00A9077F"/>
    <w:rsid w:val="00AA04BD"/>
    <w:rsid w:val="00AA276C"/>
    <w:rsid w:val="00AB673E"/>
    <w:rsid w:val="00AC7C34"/>
    <w:rsid w:val="00AD121E"/>
    <w:rsid w:val="00AD518A"/>
    <w:rsid w:val="00AD6216"/>
    <w:rsid w:val="00AE00C0"/>
    <w:rsid w:val="00AE2F61"/>
    <w:rsid w:val="00AE313B"/>
    <w:rsid w:val="00AE7650"/>
    <w:rsid w:val="00B01963"/>
    <w:rsid w:val="00B112B1"/>
    <w:rsid w:val="00B1221A"/>
    <w:rsid w:val="00B204FE"/>
    <w:rsid w:val="00B25746"/>
    <w:rsid w:val="00B32169"/>
    <w:rsid w:val="00B45D9D"/>
    <w:rsid w:val="00B47E1E"/>
    <w:rsid w:val="00B54661"/>
    <w:rsid w:val="00B55487"/>
    <w:rsid w:val="00B63C0A"/>
    <w:rsid w:val="00B763B5"/>
    <w:rsid w:val="00B81C8E"/>
    <w:rsid w:val="00B90654"/>
    <w:rsid w:val="00B91175"/>
    <w:rsid w:val="00B91E30"/>
    <w:rsid w:val="00BA71B3"/>
    <w:rsid w:val="00BB34BE"/>
    <w:rsid w:val="00BC0E1A"/>
    <w:rsid w:val="00BC1472"/>
    <w:rsid w:val="00BD05EF"/>
    <w:rsid w:val="00BD2DD6"/>
    <w:rsid w:val="00BD55EE"/>
    <w:rsid w:val="00BF52DF"/>
    <w:rsid w:val="00BF6BCF"/>
    <w:rsid w:val="00C0155C"/>
    <w:rsid w:val="00C3233C"/>
    <w:rsid w:val="00C3763A"/>
    <w:rsid w:val="00C504FC"/>
    <w:rsid w:val="00C60281"/>
    <w:rsid w:val="00C65B43"/>
    <w:rsid w:val="00C722A3"/>
    <w:rsid w:val="00C779DA"/>
    <w:rsid w:val="00C814F7"/>
    <w:rsid w:val="00C81C04"/>
    <w:rsid w:val="00C91B4B"/>
    <w:rsid w:val="00C928CE"/>
    <w:rsid w:val="00C93DE1"/>
    <w:rsid w:val="00CA1ED0"/>
    <w:rsid w:val="00CA2E0A"/>
    <w:rsid w:val="00CB3192"/>
    <w:rsid w:val="00CC1E5C"/>
    <w:rsid w:val="00CC39E4"/>
    <w:rsid w:val="00CD1043"/>
    <w:rsid w:val="00CE2C76"/>
    <w:rsid w:val="00D046EF"/>
    <w:rsid w:val="00D22E33"/>
    <w:rsid w:val="00D35BBD"/>
    <w:rsid w:val="00D37FAD"/>
    <w:rsid w:val="00D40446"/>
    <w:rsid w:val="00D5184A"/>
    <w:rsid w:val="00D5627D"/>
    <w:rsid w:val="00D6123B"/>
    <w:rsid w:val="00D6600D"/>
    <w:rsid w:val="00D674F9"/>
    <w:rsid w:val="00D70757"/>
    <w:rsid w:val="00D71796"/>
    <w:rsid w:val="00D728D5"/>
    <w:rsid w:val="00D73C98"/>
    <w:rsid w:val="00D77483"/>
    <w:rsid w:val="00D7797C"/>
    <w:rsid w:val="00D83EA1"/>
    <w:rsid w:val="00D85CA4"/>
    <w:rsid w:val="00D87413"/>
    <w:rsid w:val="00D90DD1"/>
    <w:rsid w:val="00DA143A"/>
    <w:rsid w:val="00DB0B61"/>
    <w:rsid w:val="00DD2D34"/>
    <w:rsid w:val="00DD32AB"/>
    <w:rsid w:val="00DD467E"/>
    <w:rsid w:val="00DE136D"/>
    <w:rsid w:val="00DE297B"/>
    <w:rsid w:val="00DE36E4"/>
    <w:rsid w:val="00DE4136"/>
    <w:rsid w:val="00DE4550"/>
    <w:rsid w:val="00DE6534"/>
    <w:rsid w:val="00DF0F24"/>
    <w:rsid w:val="00DF7CF5"/>
    <w:rsid w:val="00DF7F4F"/>
    <w:rsid w:val="00E066EE"/>
    <w:rsid w:val="00E07D28"/>
    <w:rsid w:val="00E26C64"/>
    <w:rsid w:val="00E30CB9"/>
    <w:rsid w:val="00E3718A"/>
    <w:rsid w:val="00E379DC"/>
    <w:rsid w:val="00E46808"/>
    <w:rsid w:val="00E5521B"/>
    <w:rsid w:val="00E61D86"/>
    <w:rsid w:val="00E61FB1"/>
    <w:rsid w:val="00E63862"/>
    <w:rsid w:val="00E665C1"/>
    <w:rsid w:val="00E668F6"/>
    <w:rsid w:val="00E72DA3"/>
    <w:rsid w:val="00E87B4C"/>
    <w:rsid w:val="00E94520"/>
    <w:rsid w:val="00E95A6F"/>
    <w:rsid w:val="00E97BD9"/>
    <w:rsid w:val="00EA113D"/>
    <w:rsid w:val="00EC2E78"/>
    <w:rsid w:val="00EC6FA4"/>
    <w:rsid w:val="00EE0848"/>
    <w:rsid w:val="00EF0ECD"/>
    <w:rsid w:val="00F03B1E"/>
    <w:rsid w:val="00F03F2C"/>
    <w:rsid w:val="00F1202D"/>
    <w:rsid w:val="00F217AB"/>
    <w:rsid w:val="00F2472B"/>
    <w:rsid w:val="00F35A06"/>
    <w:rsid w:val="00F435D3"/>
    <w:rsid w:val="00F46425"/>
    <w:rsid w:val="00F5078D"/>
    <w:rsid w:val="00F534FB"/>
    <w:rsid w:val="00F56FFE"/>
    <w:rsid w:val="00F60798"/>
    <w:rsid w:val="00F72FDB"/>
    <w:rsid w:val="00F754EF"/>
    <w:rsid w:val="00F756FC"/>
    <w:rsid w:val="00F904FC"/>
    <w:rsid w:val="00F91821"/>
    <w:rsid w:val="00F91ED2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10A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69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D2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customStyle="1" w:styleId="Default">
    <w:name w:val="Default"/>
    <w:rsid w:val="00F91ED2"/>
    <w:pPr>
      <w:autoSpaceDE w:val="0"/>
      <w:autoSpaceDN w:val="0"/>
      <w:adjustRightInd w:val="0"/>
      <w:spacing w:after="0"/>
    </w:pPr>
    <w:rPr>
      <w:rFonts w:ascii="Nunito Sans" w:hAnsi="Nunito Sans" w:cs="Nunito Sans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unhideWhenUsed/>
    <w:rsid w:val="0037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FE8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96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4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danielvishna/IDS_projec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danielvishna/The-Wall-Street-Orca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Packages\Microsoft.Office.Desktop_8wekyb3d8bbwe\LocalCache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676DE338A450CAB69545CE0FB0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4E89A-9D91-481D-9527-F35C3F29BB25}"/>
      </w:docPartPr>
      <w:docPartBody>
        <w:p w:rsidR="00E422B5" w:rsidRDefault="009A57E7" w:rsidP="009A57E7">
          <w:pPr>
            <w:pStyle w:val="E49676DE338A450CAB69545CE0FB041F"/>
          </w:pPr>
          <w:r w:rsidRPr="009D0878">
            <w:t>Address</w:t>
          </w:r>
        </w:p>
      </w:docPartBody>
    </w:docPart>
    <w:docPart>
      <w:docPartPr>
        <w:name w:val="91FCE2B3B3614D76ACD3FA63E02DF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E8A5-24D6-4255-93E7-C846CEA0C588}"/>
      </w:docPartPr>
      <w:docPartBody>
        <w:p w:rsidR="00E422B5" w:rsidRDefault="009A57E7" w:rsidP="009A57E7">
          <w:pPr>
            <w:pStyle w:val="91FCE2B3B3614D76ACD3FA63E02DF1E8"/>
          </w:pPr>
          <w:r w:rsidRPr="009D0878">
            <w:t>Phone</w:t>
          </w:r>
        </w:p>
      </w:docPartBody>
    </w:docPart>
    <w:docPart>
      <w:docPartPr>
        <w:name w:val="2D0CD64C6B7D48EE93C1AC5A5C06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C282-9B71-425D-85F3-A6E530A93FB5}"/>
      </w:docPartPr>
      <w:docPartBody>
        <w:p w:rsidR="00E422B5" w:rsidRDefault="009A57E7" w:rsidP="009A57E7">
          <w:pPr>
            <w:pStyle w:val="2D0CD64C6B7D48EE93C1AC5A5C06DA91"/>
          </w:pPr>
          <w:r w:rsidRPr="009D0878">
            <w:t>Email</w:t>
          </w:r>
        </w:p>
      </w:docPartBody>
    </w:docPart>
    <w:docPart>
      <w:docPartPr>
        <w:name w:val="88F67CAEB6DC46F7BE27BB48200D5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99AB-4AF3-44C0-A8A4-18D16DFA613D}"/>
      </w:docPartPr>
      <w:docPartBody>
        <w:p w:rsidR="00E422B5" w:rsidRDefault="009A57E7" w:rsidP="009A57E7">
          <w:pPr>
            <w:pStyle w:val="88F67CAEB6DC46F7BE27BB48200D53C5"/>
          </w:pPr>
          <w:r w:rsidRPr="009D0878">
            <w:t>LinkedIn Profile</w:t>
          </w:r>
        </w:p>
      </w:docPartBody>
    </w:docPart>
    <w:docPart>
      <w:docPartPr>
        <w:name w:val="C08A288F398D427EA57FBD57B5DC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77978-A245-4C4A-85EA-144A19FC9F1A}"/>
      </w:docPartPr>
      <w:docPartBody>
        <w:p w:rsidR="00E422B5" w:rsidRDefault="009A57E7" w:rsidP="009A57E7">
          <w:pPr>
            <w:pStyle w:val="C08A288F398D427EA57FBD57B5DC4F67"/>
          </w:pPr>
          <w:r w:rsidRPr="00D85CA4">
            <w:t>Objective</w:t>
          </w:r>
        </w:p>
      </w:docPartBody>
    </w:docPart>
    <w:docPart>
      <w:docPartPr>
        <w:name w:val="DD840AC2DCB14593868BC0A00C85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8A71B-60B7-45EA-A253-E7A3F3443C24}"/>
      </w:docPartPr>
      <w:docPartBody>
        <w:p w:rsidR="00E422B5" w:rsidRDefault="009A57E7" w:rsidP="009A57E7">
          <w:pPr>
            <w:pStyle w:val="DD840AC2DCB14593868BC0A00C85876F"/>
          </w:pPr>
          <w:r w:rsidRPr="00565B06">
            <w:t>Education</w:t>
          </w:r>
        </w:p>
      </w:docPartBody>
    </w:docPart>
    <w:docPart>
      <w:docPartPr>
        <w:name w:val="211A1CAD8283453483E61636659F5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6E92-BBBA-42F5-8111-58800A5649F5}"/>
      </w:docPartPr>
      <w:docPartBody>
        <w:p w:rsidR="00E422B5" w:rsidRDefault="009A57E7" w:rsidP="009A57E7">
          <w:pPr>
            <w:pStyle w:val="211A1CAD8283453483E61636659F55B7"/>
          </w:pPr>
          <w:r w:rsidRPr="00565B06">
            <w:t>Experience</w:t>
          </w:r>
        </w:p>
      </w:docPartBody>
    </w:docPart>
    <w:docPart>
      <w:docPartPr>
        <w:name w:val="A9D6EB2D0D474E21A1A52A20B3FBD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B3FF2-8EC5-4F20-9BBC-13F62BE8B779}"/>
      </w:docPartPr>
      <w:docPartBody>
        <w:p w:rsidR="00E422B5" w:rsidRDefault="009A57E7" w:rsidP="009A57E7">
          <w:pPr>
            <w:pStyle w:val="A9D6EB2D0D474E21A1A52A20B3FBD64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0F"/>
    <w:rsid w:val="000011B6"/>
    <w:rsid w:val="00001AC2"/>
    <w:rsid w:val="000A1B26"/>
    <w:rsid w:val="000B616D"/>
    <w:rsid w:val="001E7A38"/>
    <w:rsid w:val="00223FA2"/>
    <w:rsid w:val="002E1D9E"/>
    <w:rsid w:val="0033700F"/>
    <w:rsid w:val="0034157F"/>
    <w:rsid w:val="003775E7"/>
    <w:rsid w:val="003B60AD"/>
    <w:rsid w:val="004B7D3D"/>
    <w:rsid w:val="004C2FE7"/>
    <w:rsid w:val="00505DD9"/>
    <w:rsid w:val="00521DBC"/>
    <w:rsid w:val="00547DC7"/>
    <w:rsid w:val="00586AAA"/>
    <w:rsid w:val="005902AA"/>
    <w:rsid w:val="005A1866"/>
    <w:rsid w:val="006B4BDC"/>
    <w:rsid w:val="00787066"/>
    <w:rsid w:val="007C5D88"/>
    <w:rsid w:val="0083060A"/>
    <w:rsid w:val="008F036C"/>
    <w:rsid w:val="008F4F35"/>
    <w:rsid w:val="008F69CD"/>
    <w:rsid w:val="00947EA5"/>
    <w:rsid w:val="009A57E7"/>
    <w:rsid w:val="009B267B"/>
    <w:rsid w:val="00B03B59"/>
    <w:rsid w:val="00C25455"/>
    <w:rsid w:val="00D42F32"/>
    <w:rsid w:val="00D430E1"/>
    <w:rsid w:val="00E422B5"/>
    <w:rsid w:val="00E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49676DE338A450CAB69545CE0FB041F">
    <w:name w:val="E49676DE338A450CAB69545CE0FB041F"/>
    <w:rsid w:val="009A57E7"/>
    <w:pPr>
      <w:bidi/>
    </w:pPr>
    <w:rPr>
      <w:kern w:val="2"/>
      <w14:ligatures w14:val="standardContextual"/>
    </w:rPr>
  </w:style>
  <w:style w:type="paragraph" w:customStyle="1" w:styleId="91FCE2B3B3614D76ACD3FA63E02DF1E8">
    <w:name w:val="91FCE2B3B3614D76ACD3FA63E02DF1E8"/>
    <w:rsid w:val="009A57E7"/>
    <w:pPr>
      <w:bidi/>
    </w:pPr>
    <w:rPr>
      <w:kern w:val="2"/>
      <w14:ligatures w14:val="standardContextual"/>
    </w:rPr>
  </w:style>
  <w:style w:type="paragraph" w:customStyle="1" w:styleId="2D0CD64C6B7D48EE93C1AC5A5C06DA91">
    <w:name w:val="2D0CD64C6B7D48EE93C1AC5A5C06DA91"/>
    <w:rsid w:val="009A57E7"/>
    <w:pPr>
      <w:bidi/>
    </w:pPr>
    <w:rPr>
      <w:kern w:val="2"/>
      <w14:ligatures w14:val="standardContextual"/>
    </w:rPr>
  </w:style>
  <w:style w:type="paragraph" w:customStyle="1" w:styleId="88F67CAEB6DC46F7BE27BB48200D53C5">
    <w:name w:val="88F67CAEB6DC46F7BE27BB48200D53C5"/>
    <w:rsid w:val="009A57E7"/>
    <w:pPr>
      <w:bidi/>
    </w:pPr>
    <w:rPr>
      <w:kern w:val="2"/>
      <w14:ligatures w14:val="standardContextual"/>
    </w:rPr>
  </w:style>
  <w:style w:type="paragraph" w:customStyle="1" w:styleId="C08A288F398D427EA57FBD57B5DC4F67">
    <w:name w:val="C08A288F398D427EA57FBD57B5DC4F67"/>
    <w:rsid w:val="009A57E7"/>
    <w:pPr>
      <w:bidi/>
    </w:pPr>
    <w:rPr>
      <w:kern w:val="2"/>
      <w14:ligatures w14:val="standardContextual"/>
    </w:rPr>
  </w:style>
  <w:style w:type="paragraph" w:customStyle="1" w:styleId="DD840AC2DCB14593868BC0A00C85876F">
    <w:name w:val="DD840AC2DCB14593868BC0A00C85876F"/>
    <w:rsid w:val="009A57E7"/>
    <w:pPr>
      <w:bidi/>
    </w:pPr>
    <w:rPr>
      <w:kern w:val="2"/>
      <w14:ligatures w14:val="standardContextual"/>
    </w:rPr>
  </w:style>
  <w:style w:type="paragraph" w:customStyle="1" w:styleId="211A1CAD8283453483E61636659F55B7">
    <w:name w:val="211A1CAD8283453483E61636659F55B7"/>
    <w:rsid w:val="009A57E7"/>
    <w:pPr>
      <w:bidi/>
    </w:pPr>
    <w:rPr>
      <w:kern w:val="2"/>
      <w14:ligatures w14:val="standardContextual"/>
    </w:rPr>
  </w:style>
  <w:style w:type="paragraph" w:customStyle="1" w:styleId="A9D6EB2D0D474E21A1A52A20B3FBD644">
    <w:name w:val="A9D6EB2D0D474E21A1A52A20B3FBD644"/>
    <w:rsid w:val="009A57E7"/>
    <w:pPr>
      <w:bidi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</CompanyAddress>
  <CompanyPhone>+972 523410267</CompanyPhone>
  <CompanyFax/>
  <CompanyEmail>Daniel.vishna@gmail.com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9A207E2-3A6D-40AB-857B-BA624B0B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423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Daniel Vishna</cp:keywords>
  <dc:description/>
  <cp:lastModifiedBy/>
  <cp:revision>1</cp:revision>
  <dcterms:created xsi:type="dcterms:W3CDTF">2023-05-04T13:55:00Z</dcterms:created>
  <dcterms:modified xsi:type="dcterms:W3CDTF">2023-08-01T17:09:00Z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29afbba6aa4481fd35f5fdb5b55f6cbf6a2e132f4dd3d59f7e5c54c8290ccaa7</vt:lpwstr>
  </property>
</Properties>
</file>